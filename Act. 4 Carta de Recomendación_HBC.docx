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6009"/>
        <w:gridCol w:w="4313"/>
      </w:tblGrid>
      <w:tr w:rsidR="00FC03C6" w:rsidRPr="00A85B6F" w14:paraId="17253BBD" w14:textId="77777777" w:rsidTr="00346ED4">
        <w:tc>
          <w:tcPr>
            <w:tcW w:w="6204" w:type="dxa"/>
            <w:tcBorders>
              <w:right w:val="single" w:sz="12" w:space="0" w:color="FFD556" w:themeColor="accent1"/>
            </w:tcBorders>
            <w:tcMar>
              <w:bottom w:w="0" w:type="dxa"/>
              <w:right w:w="0" w:type="dxa"/>
            </w:tcMar>
          </w:tcPr>
          <w:tbl>
            <w:tblPr>
              <w:tblW w:w="6189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6189"/>
            </w:tblGrid>
            <w:tr w:rsidR="00FC03C6" w:rsidRPr="00A85B6F" w14:paraId="3779035D" w14:textId="77777777" w:rsidTr="0059680C">
              <w:trPr>
                <w:trHeight w:hRule="exact" w:val="216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</w:tcPr>
                <w:p w14:paraId="6529519C" w14:textId="2C43240D" w:rsidR="00FC03C6" w:rsidRPr="00A85B6F" w:rsidRDefault="00000000" w:rsidP="00346ED4">
                  <w:pPr>
                    <w:pStyle w:val="Ttulo1"/>
                  </w:pPr>
                  <w:sdt>
                    <w:sdtPr>
                      <w:alias w:val="Escriba el nombre del destinatario:"/>
                      <w:tag w:val="Escriba el nombre del destinatario:"/>
                      <w:id w:val="2044861746"/>
                      <w:placeholder>
                        <w:docPart w:val="5871D188695846F2B4B63C4B31E93D7C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Content>
                      <w:r w:rsidR="00E00C5E">
                        <w:t>Johanna Ruiz Olguin</w:t>
                      </w:r>
                    </w:sdtContent>
                  </w:sdt>
                </w:p>
                <w:p w14:paraId="7D2CB718" w14:textId="76F81DCD" w:rsidR="00FC03C6" w:rsidRPr="00A85B6F" w:rsidRDefault="003A5FE7" w:rsidP="00346ED4">
                  <w:pPr>
                    <w:pStyle w:val="Ttulo2"/>
                  </w:pPr>
                  <w:r>
                    <w:t>Manager</w:t>
                  </w:r>
                  <w:r w:rsidR="00FC03C6">
                    <w:rPr>
                      <w:lang w:bidi="es-ES"/>
                    </w:rPr>
                    <w:t xml:space="preserve"> | </w:t>
                  </w:r>
                  <w:sdt>
                    <w:sdtPr>
                      <w:alias w:val="Escriba el nombre de la compañía:"/>
                      <w:tag w:val="Escriba el nombre de la compañía:"/>
                      <w:id w:val="-2066485363"/>
                      <w:placeholder>
                        <w:docPart w:val="53435209CCC54B29901CCDEB52F8A276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FC03C6" w:rsidRPr="00A85B6F">
                        <w:rPr>
                          <w:lang w:bidi="es-ES"/>
                        </w:rPr>
                        <w:t>Compañía</w:t>
                      </w:r>
                    </w:sdtContent>
                  </w:sdt>
                  <w:r w:rsidR="00FC03C6">
                    <w:rPr>
                      <w:lang w:bidi="es-ES"/>
                    </w:rPr>
                    <w:t xml:space="preserve"> | </w:t>
                  </w:r>
                  <w:r>
                    <w:t>Calle 7 #154 col. Esperanza</w:t>
                  </w:r>
                  <w:r w:rsidR="00FC03C6">
                    <w:rPr>
                      <w:lang w:bidi="es-ES"/>
                    </w:rPr>
                    <w:t xml:space="preserve">| </w:t>
                  </w:r>
                  <w:r>
                    <w:t>ESTADO DE MEXICO 57800</w:t>
                  </w:r>
                </w:p>
              </w:tc>
            </w:tr>
            <w:tr w:rsidR="00FC03C6" w:rsidRPr="00A85B6F" w14:paraId="40847036" w14:textId="77777777" w:rsidTr="0059680C">
              <w:trPr>
                <w:trHeight w:val="806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403" w:type="dxa"/>
                  </w:tcMar>
                </w:tcPr>
                <w:p w14:paraId="3882D323" w14:textId="717D8BD6" w:rsidR="00FC03C6" w:rsidRDefault="00585E02" w:rsidP="00346ED4">
                  <w:pPr>
                    <w:pStyle w:val="Fecha"/>
                  </w:pPr>
                  <w:r>
                    <w:t>09/Septiembre/ 2025</w:t>
                  </w:r>
                </w:p>
                <w:p w14:paraId="0DEAC314" w14:textId="2AED37F4" w:rsidR="00FC03C6" w:rsidRDefault="00FC03C6" w:rsidP="00346ED4">
                  <w:pPr>
                    <w:pStyle w:val="Saludo"/>
                  </w:pPr>
                  <w:r>
                    <w:rPr>
                      <w:lang w:bidi="es-ES"/>
                    </w:rPr>
                    <w:t xml:space="preserve">Estimado/a </w:t>
                  </w:r>
                  <w:sdt>
                    <w:sdtPr>
                      <w:alias w:val="Escriba el nombre del destinatario:"/>
                      <w:tag w:val="Escriba el nombre del destinatario:"/>
                      <w:id w:val="-326743932"/>
                      <w:placeholder>
                        <w:docPart w:val="87B929976B7B46759CDCBD296BC06F8F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Content>
                      <w:r w:rsidR="00E00C5E">
                        <w:t>J</w:t>
                      </w:r>
                      <w:r w:rsidR="003A5FE7">
                        <w:t xml:space="preserve">ohanna </w:t>
                      </w:r>
                      <w:r w:rsidR="00E00C5E">
                        <w:t>R</w:t>
                      </w:r>
                      <w:r w:rsidR="003A5FE7">
                        <w:t xml:space="preserve">uiz </w:t>
                      </w:r>
                      <w:r w:rsidR="00E00C5E">
                        <w:t>O</w:t>
                      </w:r>
                      <w:r w:rsidR="003A5FE7">
                        <w:t>lguin</w:t>
                      </w:r>
                    </w:sdtContent>
                  </w:sdt>
                  <w:r>
                    <w:rPr>
                      <w:lang w:bidi="es-ES"/>
                    </w:rPr>
                    <w:t>:</w:t>
                  </w:r>
                </w:p>
                <w:p w14:paraId="2676A2E8" w14:textId="1BCEA96B" w:rsidR="00FC03C6" w:rsidRDefault="00585E02" w:rsidP="00585E02">
                  <w:pPr>
                    <w:pStyle w:val="Saludo"/>
                    <w:jc w:val="both"/>
                    <w:rPr>
                      <w:lang w:bidi="es-ES"/>
                    </w:rPr>
                  </w:pPr>
                  <w:r w:rsidRPr="00585E02">
                    <w:rPr>
                      <w:lang w:bidi="es-ES"/>
                    </w:rPr>
                    <w:t>Televisa es una gran corporación de telecomunicaciones que posee y opera una de las compañías de cable más relevantes y un sistema líder de televisión de paga vía satélite en México. El negocio de cable de Televisa ofrece servicios integrales que incluyen video, servicios de datos de alta velocidad y servicios de voz a clientes residenciales y comerciales, así ́como servicios administrados a empresas de telecomunicación locales e internacionales.</w:t>
                  </w:r>
                </w:p>
                <w:p w14:paraId="62463B45" w14:textId="7543B894" w:rsidR="00E00C5E" w:rsidRPr="00E00C5E" w:rsidRDefault="00E00C5E" w:rsidP="00E00C5E">
                  <w:pPr>
                    <w:pStyle w:val="Saludo"/>
                    <w:jc w:val="both"/>
                    <w:rPr>
                      <w:lang w:bidi="es-ES"/>
                    </w:rPr>
                  </w:pPr>
                  <w:r w:rsidRPr="00E00C5E">
                    <w:rPr>
                      <w:lang w:bidi="es-ES"/>
                    </w:rPr>
                    <w:t xml:space="preserve">Además, Televisa es el mayor accionista de </w:t>
                  </w:r>
                  <w:proofErr w:type="spellStart"/>
                  <w:r w:rsidRPr="00E00C5E">
                    <w:rPr>
                      <w:lang w:bidi="es-ES"/>
                    </w:rPr>
                    <w:t>TelevisaUnivision</w:t>
                  </w:r>
                  <w:proofErr w:type="spellEnd"/>
                  <w:r w:rsidRPr="00E00C5E">
                    <w:rPr>
                      <w:lang w:bidi="es-ES"/>
                    </w:rPr>
                    <w:t xml:space="preserve">, la compañía controladora de </w:t>
                  </w:r>
                  <w:proofErr w:type="spellStart"/>
                  <w:r w:rsidRPr="00E00C5E">
                    <w:rPr>
                      <w:lang w:bidi="es-ES"/>
                    </w:rPr>
                    <w:t>Univision</w:t>
                  </w:r>
                  <w:proofErr w:type="spellEnd"/>
                  <w:r w:rsidRPr="00E00C5E">
                    <w:rPr>
                      <w:lang w:bidi="es-ES"/>
                    </w:rPr>
                    <w:t xml:space="preserve"> </w:t>
                  </w:r>
                  <w:proofErr w:type="spellStart"/>
                  <w:r w:rsidRPr="00E00C5E">
                    <w:rPr>
                      <w:lang w:bidi="es-ES"/>
                    </w:rPr>
                    <w:t>Communications</w:t>
                  </w:r>
                  <w:proofErr w:type="spellEnd"/>
                  <w:r w:rsidRPr="00E00C5E">
                    <w:rPr>
                      <w:lang w:bidi="es-ES"/>
                    </w:rPr>
                    <w:t xml:space="preserve"> Inc., una empresa de medios líder en la producción, creación y distribución de contenido en español a través de varios canales de transmisión en México, Estados Unidos y a más de 70 países a través de operadores de cable, canales de televisión y servicios adicionales por internet (“OTT”, por sus siglas en inglés). </w:t>
                  </w:r>
                </w:p>
                <w:p w14:paraId="305474F8" w14:textId="77777777" w:rsidR="00FC03C6" w:rsidRDefault="00000000" w:rsidP="00346ED4">
                  <w:pPr>
                    <w:pStyle w:val="Cierre"/>
                  </w:pPr>
                  <w:sdt>
                    <w:sdtPr>
                      <w:alias w:val="Atentamente:"/>
                      <w:tag w:val="Atentamente:"/>
                      <w:id w:val="1167130124"/>
                      <w:placeholder>
                        <w:docPart w:val="6D96A75A8FDC489483B6FD94D27CD81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FC03C6">
                        <w:rPr>
                          <w:lang w:bidi="es-ES"/>
                        </w:rPr>
                        <w:t>Atentamente</w:t>
                      </w:r>
                    </w:sdtContent>
                  </w:sdt>
                  <w:r w:rsidR="00FC03C6">
                    <w:rPr>
                      <w:lang w:bidi="es-ES"/>
                    </w:rPr>
                    <w:t>,</w:t>
                  </w:r>
                </w:p>
                <w:sdt>
                  <w:sdtPr>
                    <w:alias w:val="Escriba su nombre:"/>
                    <w:tag w:val="Escriba su nombre:"/>
                    <w:id w:val="-1411686888"/>
                    <w:placeholder>
                      <w:docPart w:val="B0C66C0D40CD4DE3AA1384622307D913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15:appearance w15:val="hidden"/>
                    <w:text/>
                  </w:sdtPr>
                  <w:sdtContent>
                    <w:p w14:paraId="3318265C" w14:textId="2F512A03" w:rsidR="00FC03C6" w:rsidRPr="006C6A07" w:rsidRDefault="003A5FE7" w:rsidP="00346ED4">
                      <w:pPr>
                        <w:pStyle w:val="Firma"/>
                      </w:pPr>
                      <w:r>
                        <w:t>t</w:t>
                      </w:r>
                      <w:r w:rsidR="00585E02">
                        <w:t>elevisa</w:t>
                      </w:r>
                    </w:p>
                  </w:sdtContent>
                </w:sdt>
              </w:tc>
            </w:tr>
          </w:tbl>
          <w:p w14:paraId="33D1AAD3" w14:textId="77777777" w:rsidR="00FC03C6" w:rsidRPr="00A85B6F" w:rsidRDefault="00FC03C6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FC03C6" w:rsidRPr="00A85B6F" w14:paraId="4565AFFA" w14:textId="77777777" w:rsidTr="00346ED4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0D932703" w14:textId="77777777" w:rsidR="00FC03C6" w:rsidRPr="00A85B6F" w:rsidRDefault="00000000" w:rsidP="00346ED4">
                  <w:pPr>
                    <w:pStyle w:val="Ttulo1"/>
                  </w:pPr>
                  <w:sdt>
                    <w:sdtPr>
                      <w:alias w:val="Contacto:"/>
                      <w:tag w:val="Contacto:"/>
                      <w:id w:val="319159961"/>
                      <w:placeholder>
                        <w:docPart w:val="16A2F15CC8604DC08C3739D97FC9924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FC03C6">
                        <w:rPr>
                          <w:lang w:bidi="es-ES"/>
                        </w:rPr>
                        <w:t>Contacto</w:t>
                      </w:r>
                    </w:sdtContent>
                  </w:sdt>
                </w:p>
                <w:p w14:paraId="4B1AF43B" w14:textId="7551C843" w:rsidR="00FC03C6" w:rsidRPr="00FC03C6" w:rsidRDefault="003A5FE7" w:rsidP="003A5FE7">
                  <w:pPr>
                    <w:pStyle w:val="Ttulo2"/>
                  </w:pPr>
                  <w:r w:rsidRPr="003A5FE7">
                    <w:t>Av. Vasco de Quiroga 2000</w:t>
                  </w:r>
                  <w:r w:rsidRPr="003A5FE7">
                    <w:br/>
                    <w:t xml:space="preserve">Col. Santa </w:t>
                  </w:r>
                  <w:proofErr w:type="spellStart"/>
                  <w:r w:rsidRPr="003A5FE7">
                    <w:t>Fé</w:t>
                  </w:r>
                  <w:proofErr w:type="spellEnd"/>
                  <w:r w:rsidRPr="003A5FE7">
                    <w:t> </w:t>
                  </w:r>
                  <w:r w:rsidRPr="003A5FE7">
                    <w:br/>
                    <w:t>CP 01210, Álvaro Obregón, Ciudad de México</w:t>
                  </w:r>
                  <w:r w:rsidRPr="003A5FE7">
                    <w:br/>
                    <w:t>Tels.: 55 5261 2000</w:t>
                  </w:r>
                </w:p>
                <w:p w14:paraId="64185B57" w14:textId="77777777" w:rsidR="00FC03C6" w:rsidRPr="00FC03C6" w:rsidRDefault="00000000" w:rsidP="00FC03C6">
                  <w:pPr>
                    <w:pStyle w:val="Ttulo2"/>
                  </w:pPr>
                  <w:sdt>
                    <w:sdtPr>
                      <w:alias w:val="Escriba el correo electrónico:"/>
                      <w:tag w:val="Escriba el correo electrónico:"/>
                      <w:id w:val="1917984406"/>
                      <w:placeholder>
                        <w:docPart w:val="0096F4D9B58344B9BD62BF311B08302F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FC03C6" w:rsidRPr="00FC03C6">
                        <w:rPr>
                          <w:lang w:bidi="es-ES"/>
                        </w:rPr>
                        <w:t>Correo electrónico</w:t>
                      </w:r>
                    </w:sdtContent>
                  </w:sdt>
                </w:p>
                <w:p w14:paraId="157505A1" w14:textId="794B4CEC" w:rsidR="00FC03C6" w:rsidRPr="00FC03C6" w:rsidRDefault="003A5FE7" w:rsidP="00FC03C6">
                  <w:pPr>
                    <w:pStyle w:val="Ttulo2"/>
                  </w:pPr>
                  <w:r w:rsidRPr="003A5FE7">
                    <w:t>ir@televisa.com.mx.</w:t>
                  </w:r>
                </w:p>
              </w:tc>
            </w:tr>
          </w:tbl>
          <w:p w14:paraId="691CF664" w14:textId="77777777" w:rsidR="00FC03C6" w:rsidRPr="00A85B6F" w:rsidRDefault="00FC03C6" w:rsidP="00346ED4"/>
        </w:tc>
      </w:tr>
    </w:tbl>
    <w:p w14:paraId="0A717A3C" w14:textId="36576473" w:rsidR="00BA1C17" w:rsidRDefault="00BA1C17" w:rsidP="00FC03C6"/>
    <w:p w14:paraId="51B56CD6" w14:textId="2C473468" w:rsidR="00E00C5E" w:rsidRDefault="00E00C5E" w:rsidP="00FC03C6"/>
    <w:p w14:paraId="42B2478F" w14:textId="4B5A6890" w:rsidR="00E00C5E" w:rsidRDefault="00E00C5E" w:rsidP="00FC03C6">
      <w:r>
        <w:t xml:space="preserve">Johanna Ruiz Olguin 1CMAF </w:t>
      </w:r>
    </w:p>
    <w:p w14:paraId="666A3374" w14:textId="767B3992" w:rsidR="00E00C5E" w:rsidRPr="00FC03C6" w:rsidRDefault="00E00C5E" w:rsidP="00FC03C6">
      <w:r>
        <w:t>Carta de Presentación de la empresa Televisa</w:t>
      </w:r>
    </w:p>
    <w:sectPr w:rsidR="00E00C5E" w:rsidRPr="00FC03C6" w:rsidSect="00EB396B">
      <w:footerReference w:type="default" r:id="rId12"/>
      <w:headerReference w:type="first" r:id="rId13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221A1" w14:textId="77777777" w:rsidR="00163B79" w:rsidRDefault="00163B79" w:rsidP="004A7542">
      <w:pPr>
        <w:spacing w:after="0" w:line="240" w:lineRule="auto"/>
      </w:pPr>
      <w:r>
        <w:separator/>
      </w:r>
    </w:p>
  </w:endnote>
  <w:endnote w:type="continuationSeparator" w:id="0">
    <w:p w14:paraId="16159B9E" w14:textId="77777777" w:rsidR="00163B79" w:rsidRDefault="00163B79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8339C" w14:textId="77777777" w:rsidR="00000000" w:rsidRDefault="002D075C" w:rsidP="00853CE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BA1C1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2F73E" w14:textId="77777777" w:rsidR="00163B79" w:rsidRDefault="00163B79" w:rsidP="004A7542">
      <w:pPr>
        <w:spacing w:after="0" w:line="240" w:lineRule="auto"/>
      </w:pPr>
      <w:r>
        <w:separator/>
      </w:r>
    </w:p>
  </w:footnote>
  <w:footnote w:type="continuationSeparator" w:id="0">
    <w:p w14:paraId="442E03AE" w14:textId="77777777" w:rsidR="00163B79" w:rsidRDefault="00163B79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B6BFF" w14:textId="15AFD039" w:rsidR="00315E92" w:rsidRDefault="00000000">
    <w:pPr>
      <w:pStyle w:val="Encabezado"/>
    </w:pPr>
    <w:sdt>
      <w:sdtPr>
        <w:alias w:val="Escriba su nombre:"/>
        <w:tag w:val="Escriba su nombre:"/>
        <w:id w:val="894705151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r w:rsidR="00585E02">
          <w:t>televisa</w:t>
        </w:r>
      </w:sdtContent>
    </w:sdt>
    <w:r w:rsidR="00E00C5E">
      <w:t xml:space="preserve"> S.A DE C.V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52101819">
    <w:abstractNumId w:val="15"/>
  </w:num>
  <w:num w:numId="2" w16cid:durableId="2007240945">
    <w:abstractNumId w:val="16"/>
  </w:num>
  <w:num w:numId="3" w16cid:durableId="1491485996">
    <w:abstractNumId w:val="10"/>
  </w:num>
  <w:num w:numId="4" w16cid:durableId="1152334118">
    <w:abstractNumId w:val="12"/>
  </w:num>
  <w:num w:numId="5" w16cid:durableId="990250441">
    <w:abstractNumId w:val="11"/>
  </w:num>
  <w:num w:numId="6" w16cid:durableId="422724430">
    <w:abstractNumId w:val="14"/>
  </w:num>
  <w:num w:numId="7" w16cid:durableId="451872664">
    <w:abstractNumId w:val="13"/>
  </w:num>
  <w:num w:numId="8" w16cid:durableId="2086107165">
    <w:abstractNumId w:val="17"/>
  </w:num>
  <w:num w:numId="9" w16cid:durableId="1997028250">
    <w:abstractNumId w:val="9"/>
  </w:num>
  <w:num w:numId="10" w16cid:durableId="72512238">
    <w:abstractNumId w:val="7"/>
  </w:num>
  <w:num w:numId="11" w16cid:durableId="416055022">
    <w:abstractNumId w:val="6"/>
  </w:num>
  <w:num w:numId="12" w16cid:durableId="1887176716">
    <w:abstractNumId w:val="5"/>
  </w:num>
  <w:num w:numId="13" w16cid:durableId="368796711">
    <w:abstractNumId w:val="4"/>
  </w:num>
  <w:num w:numId="14" w16cid:durableId="1737237020">
    <w:abstractNumId w:val="8"/>
  </w:num>
  <w:num w:numId="15" w16cid:durableId="1033265584">
    <w:abstractNumId w:val="3"/>
  </w:num>
  <w:num w:numId="16" w16cid:durableId="185872373">
    <w:abstractNumId w:val="2"/>
  </w:num>
  <w:num w:numId="17" w16cid:durableId="1030452532">
    <w:abstractNumId w:val="1"/>
  </w:num>
  <w:num w:numId="18" w16cid:durableId="1839298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02"/>
    <w:rsid w:val="00011C73"/>
    <w:rsid w:val="000B7692"/>
    <w:rsid w:val="000E568C"/>
    <w:rsid w:val="000F138F"/>
    <w:rsid w:val="00163B79"/>
    <w:rsid w:val="00210152"/>
    <w:rsid w:val="0022192A"/>
    <w:rsid w:val="00293B83"/>
    <w:rsid w:val="002D075C"/>
    <w:rsid w:val="00315E92"/>
    <w:rsid w:val="003160AF"/>
    <w:rsid w:val="00367C87"/>
    <w:rsid w:val="0038036D"/>
    <w:rsid w:val="00396B97"/>
    <w:rsid w:val="003A5FE7"/>
    <w:rsid w:val="00436370"/>
    <w:rsid w:val="004A7542"/>
    <w:rsid w:val="00585E02"/>
    <w:rsid w:val="0059680C"/>
    <w:rsid w:val="005C0304"/>
    <w:rsid w:val="006450A9"/>
    <w:rsid w:val="006A3CE7"/>
    <w:rsid w:val="006D3CB2"/>
    <w:rsid w:val="00775AD5"/>
    <w:rsid w:val="007A28FB"/>
    <w:rsid w:val="00872F3C"/>
    <w:rsid w:val="008901F5"/>
    <w:rsid w:val="009A61FA"/>
    <w:rsid w:val="00B01A16"/>
    <w:rsid w:val="00B077D9"/>
    <w:rsid w:val="00B448CC"/>
    <w:rsid w:val="00BA1C17"/>
    <w:rsid w:val="00C43682"/>
    <w:rsid w:val="00E00C5E"/>
    <w:rsid w:val="00EB396B"/>
    <w:rsid w:val="00FC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13EF32"/>
  <w15:chartTrackingRefBased/>
  <w15:docId w15:val="{DB3698DE-0D3C-4786-8DD7-CAEAD936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s-ES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4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38F"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396B97"/>
    <w:pPr>
      <w:keepNext/>
      <w:keepLines/>
      <w:spacing w:before="360"/>
      <w:contextualSpacing/>
      <w:jc w:val="center"/>
      <w:outlineLvl w:val="0"/>
    </w:pPr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6B97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13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96B97"/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6B97"/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C03C6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  <w:jc w:val="center"/>
    </w:pPr>
    <w:rPr>
      <w:caps/>
      <w:color w:val="404040" w:themeColor="text1" w:themeTint="BF"/>
      <w:spacing w:val="80"/>
      <w:sz w:val="46"/>
    </w:rPr>
  </w:style>
  <w:style w:type="character" w:customStyle="1" w:styleId="EncabezadoCar">
    <w:name w:val="Encabezado Car"/>
    <w:basedOn w:val="Fuentedeprrafopredeter"/>
    <w:link w:val="Encabezado"/>
    <w:uiPriority w:val="99"/>
    <w:rsid w:val="00FC03C6"/>
    <w:rPr>
      <w:caps/>
      <w:color w:val="404040" w:themeColor="text1" w:themeTint="BF"/>
      <w:spacing w:val="80"/>
      <w:sz w:val="46"/>
    </w:rPr>
  </w:style>
  <w:style w:type="paragraph" w:styleId="Piedepgina">
    <w:name w:val="footer"/>
    <w:basedOn w:val="Normal"/>
    <w:link w:val="PiedepginaCar"/>
    <w:uiPriority w:val="99"/>
    <w:unhideWhenUsed/>
    <w:rsid w:val="00FC03C6"/>
    <w:pPr>
      <w:spacing w:after="0"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3C6"/>
  </w:style>
  <w:style w:type="paragraph" w:styleId="Sinespaciad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cterdegrfico"/>
    <w:uiPriority w:val="10"/>
    <w:qFormat/>
    <w:rsid w:val="004A7542"/>
  </w:style>
  <w:style w:type="character" w:customStyle="1" w:styleId="Carcterdegrfico">
    <w:name w:val="Carácter de gráfico"/>
    <w:basedOn w:val="Fuentedeprrafopredeter"/>
    <w:link w:val="Grfico"/>
    <w:uiPriority w:val="10"/>
    <w:rsid w:val="004A7542"/>
  </w:style>
  <w:style w:type="character" w:styleId="Textodelmarcadordeposicin">
    <w:name w:val="Placeholder Text"/>
    <w:basedOn w:val="Fuentedeprrafopredeter"/>
    <w:uiPriority w:val="99"/>
    <w:semiHidden/>
    <w:rsid w:val="004A7542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D075C"/>
    <w:rPr>
      <w:i/>
      <w:iCs/>
      <w:color w:val="806000" w:themeColor="accent4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D075C"/>
    <w:rPr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75C"/>
    <w:rPr>
      <w:rFonts w:ascii="Segoe UI" w:hAnsi="Segoe UI" w:cs="Segoe UI"/>
      <w:szCs w:val="1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D075C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D075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075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07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075C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075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D075C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D075C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075C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D075C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D075C"/>
    <w:rPr>
      <w:rFonts w:ascii="Consolas" w:hAnsi="Consolas"/>
      <w:szCs w:val="21"/>
    </w:rPr>
  </w:style>
  <w:style w:type="paragraph" w:styleId="Saludo">
    <w:name w:val="Salutation"/>
    <w:basedOn w:val="Normal"/>
    <w:next w:val="Normal"/>
    <w:link w:val="SaludoCar"/>
    <w:uiPriority w:val="12"/>
    <w:qFormat/>
    <w:rsid w:val="00FC03C6"/>
    <w:pPr>
      <w:spacing w:after="120"/>
    </w:pPr>
  </w:style>
  <w:style w:type="character" w:customStyle="1" w:styleId="SaludoCar">
    <w:name w:val="Saludo Car"/>
    <w:basedOn w:val="Fuentedeprrafopredeter"/>
    <w:link w:val="Saludo"/>
    <w:uiPriority w:val="12"/>
    <w:rsid w:val="00FC03C6"/>
  </w:style>
  <w:style w:type="paragraph" w:styleId="Cierre">
    <w:name w:val="Closing"/>
    <w:basedOn w:val="Normal"/>
    <w:next w:val="Firma"/>
    <w:link w:val="CierreCar"/>
    <w:uiPriority w:val="13"/>
    <w:qFormat/>
    <w:rsid w:val="00FC03C6"/>
    <w:pPr>
      <w:spacing w:before="360" w:after="120"/>
      <w:contextualSpacing/>
    </w:pPr>
  </w:style>
  <w:style w:type="character" w:customStyle="1" w:styleId="CierreCar">
    <w:name w:val="Cierre Car"/>
    <w:basedOn w:val="Fuentedeprrafopredeter"/>
    <w:link w:val="Cierre"/>
    <w:uiPriority w:val="13"/>
    <w:rsid w:val="00FC03C6"/>
  </w:style>
  <w:style w:type="paragraph" w:styleId="Firma">
    <w:name w:val="Signature"/>
    <w:basedOn w:val="Normal"/>
    <w:next w:val="Normal"/>
    <w:link w:val="FirmaCar"/>
    <w:uiPriority w:val="14"/>
    <w:qFormat/>
    <w:rsid w:val="00FC03C6"/>
    <w:pPr>
      <w:spacing w:after="120" w:line="240" w:lineRule="auto"/>
    </w:pPr>
  </w:style>
  <w:style w:type="character" w:customStyle="1" w:styleId="FirmaCar">
    <w:name w:val="Firma Car"/>
    <w:basedOn w:val="Fuentedeprrafopredeter"/>
    <w:link w:val="Firma"/>
    <w:uiPriority w:val="14"/>
    <w:rsid w:val="00FC03C6"/>
  </w:style>
  <w:style w:type="paragraph" w:styleId="Fecha">
    <w:name w:val="Date"/>
    <w:basedOn w:val="Normal"/>
    <w:next w:val="Normal"/>
    <w:link w:val="FechaCar"/>
    <w:uiPriority w:val="11"/>
    <w:qFormat/>
    <w:rsid w:val="00FC03C6"/>
    <w:pPr>
      <w:spacing w:after="560"/>
    </w:pPr>
  </w:style>
  <w:style w:type="character" w:customStyle="1" w:styleId="FechaCar">
    <w:name w:val="Fecha Car"/>
    <w:basedOn w:val="Fuentedeprrafopredeter"/>
    <w:link w:val="Fecha"/>
    <w:uiPriority w:val="11"/>
    <w:rsid w:val="00FC03C6"/>
  </w:style>
  <w:style w:type="character" w:customStyle="1" w:styleId="Ttulo9Car">
    <w:name w:val="Título 9 Car"/>
    <w:basedOn w:val="Fuentedeprrafopredeter"/>
    <w:link w:val="Ttulo9"/>
    <w:uiPriority w:val="9"/>
    <w:semiHidden/>
    <w:rsid w:val="000F138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F138F"/>
    <w:pPr>
      <w:spacing w:after="200" w:line="240" w:lineRule="auto"/>
    </w:pPr>
    <w:rPr>
      <w:i/>
      <w:iCs/>
      <w:szCs w:val="18"/>
    </w:rPr>
  </w:style>
  <w:style w:type="character" w:styleId="nfasis">
    <w:name w:val="Emphasis"/>
    <w:basedOn w:val="Fuentedeprrafopredeter"/>
    <w:uiPriority w:val="20"/>
    <w:qFormat/>
    <w:rsid w:val="003A5F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ratorios\AppData\Roaming\Microsoft\Templates\Carta%20de%20presentaci&#243;n%20impoluta%20dise&#241;ada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871D188695846F2B4B63C4B31E93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763B2-8B67-4209-ADBB-0AF690E189CB}"/>
      </w:docPartPr>
      <w:docPartBody>
        <w:p w:rsidR="00470265" w:rsidRDefault="0002649E">
          <w:pPr>
            <w:pStyle w:val="5871D188695846F2B4B63C4B31E93D7C"/>
          </w:pPr>
          <w:r>
            <w:rPr>
              <w:lang w:bidi="es-ES"/>
            </w:rPr>
            <w:t>Nombre del destinatario</w:t>
          </w:r>
        </w:p>
      </w:docPartBody>
    </w:docPart>
    <w:docPart>
      <w:docPartPr>
        <w:name w:val="53435209CCC54B29901CCDEB52F8A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7CD6F-71C5-4CF3-9090-D6BD48B88BCA}"/>
      </w:docPartPr>
      <w:docPartBody>
        <w:p w:rsidR="00470265" w:rsidRDefault="0002649E">
          <w:pPr>
            <w:pStyle w:val="53435209CCC54B29901CCDEB52F8A276"/>
          </w:pPr>
          <w:r w:rsidRPr="00A85B6F">
            <w:rPr>
              <w:lang w:bidi="es-ES"/>
            </w:rPr>
            <w:t>Compañía</w:t>
          </w:r>
        </w:p>
      </w:docPartBody>
    </w:docPart>
    <w:docPart>
      <w:docPartPr>
        <w:name w:val="87B929976B7B46759CDCBD296BC06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F1901-D85E-4B7B-8F04-0D441185B0E9}"/>
      </w:docPartPr>
      <w:docPartBody>
        <w:p w:rsidR="00470265" w:rsidRDefault="0002649E">
          <w:pPr>
            <w:pStyle w:val="87B929976B7B46759CDCBD296BC06F8F"/>
          </w:pPr>
          <w:r>
            <w:rPr>
              <w:lang w:bidi="es-ES"/>
            </w:rPr>
            <w:t>nombre del destinatario</w:t>
          </w:r>
        </w:p>
      </w:docPartBody>
    </w:docPart>
    <w:docPart>
      <w:docPartPr>
        <w:name w:val="6D96A75A8FDC489483B6FD94D27CD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0C415-5A05-4839-83B7-74332451E838}"/>
      </w:docPartPr>
      <w:docPartBody>
        <w:p w:rsidR="00470265" w:rsidRDefault="0002649E">
          <w:pPr>
            <w:pStyle w:val="6D96A75A8FDC489483B6FD94D27CD810"/>
          </w:pPr>
          <w:r>
            <w:rPr>
              <w:lang w:bidi="es-ES"/>
            </w:rPr>
            <w:t>Atentamente</w:t>
          </w:r>
        </w:p>
      </w:docPartBody>
    </w:docPart>
    <w:docPart>
      <w:docPartPr>
        <w:name w:val="B0C66C0D40CD4DE3AA1384622307D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76A99-59D8-4CBD-872B-E8E42957784E}"/>
      </w:docPartPr>
      <w:docPartBody>
        <w:p w:rsidR="00470265" w:rsidRDefault="0002649E">
          <w:pPr>
            <w:pStyle w:val="B0C66C0D40CD4DE3AA1384622307D913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16A2F15CC8604DC08C3739D97FC99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5696C-2C1F-4370-A35D-363FD3F63863}"/>
      </w:docPartPr>
      <w:docPartBody>
        <w:p w:rsidR="00470265" w:rsidRDefault="0002649E">
          <w:pPr>
            <w:pStyle w:val="16A2F15CC8604DC08C3739D97FC99249"/>
          </w:pPr>
          <w:r>
            <w:rPr>
              <w:lang w:bidi="es-ES"/>
            </w:rPr>
            <w:t>Contacto</w:t>
          </w:r>
        </w:p>
      </w:docPartBody>
    </w:docPart>
    <w:docPart>
      <w:docPartPr>
        <w:name w:val="0096F4D9B58344B9BD62BF311B083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9BA58-7142-4F0F-8B11-66A61D32AD6D}"/>
      </w:docPartPr>
      <w:docPartBody>
        <w:p w:rsidR="00470265" w:rsidRDefault="0002649E">
          <w:pPr>
            <w:pStyle w:val="0096F4D9B58344B9BD62BF311B08302F"/>
          </w:pPr>
          <w:r w:rsidRPr="00FC03C6">
            <w:rPr>
              <w:lang w:bidi="es-ES"/>
            </w:rPr>
            <w:t>Correo electrónico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9E"/>
    <w:rsid w:val="0002649E"/>
    <w:rsid w:val="0022192A"/>
    <w:rsid w:val="00470265"/>
    <w:rsid w:val="00A8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871D188695846F2B4B63C4B31E93D7C">
    <w:name w:val="5871D188695846F2B4B63C4B31E93D7C"/>
  </w:style>
  <w:style w:type="paragraph" w:customStyle="1" w:styleId="53435209CCC54B29901CCDEB52F8A276">
    <w:name w:val="53435209CCC54B29901CCDEB52F8A276"/>
  </w:style>
  <w:style w:type="paragraph" w:customStyle="1" w:styleId="87B929976B7B46759CDCBD296BC06F8F">
    <w:name w:val="87B929976B7B46759CDCBD296BC06F8F"/>
  </w:style>
  <w:style w:type="paragraph" w:customStyle="1" w:styleId="6D96A75A8FDC489483B6FD94D27CD810">
    <w:name w:val="6D96A75A8FDC489483B6FD94D27CD810"/>
  </w:style>
  <w:style w:type="paragraph" w:customStyle="1" w:styleId="B0C66C0D40CD4DE3AA1384622307D913">
    <w:name w:val="B0C66C0D40CD4DE3AA1384622307D913"/>
  </w:style>
  <w:style w:type="paragraph" w:customStyle="1" w:styleId="16A2F15CC8604DC08C3739D97FC99249">
    <w:name w:val="16A2F15CC8604DC08C3739D97FC99249"/>
  </w:style>
  <w:style w:type="paragraph" w:customStyle="1" w:styleId="0096F4D9B58344B9BD62BF311B08302F">
    <w:name w:val="0096F4D9B58344B9BD62BF311B0830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Johanna Ruiz Olguin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CE6B7D-8177-4D4D-84D6-D8769CFFEC2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D46C6E8-CC13-416F-A246-7F474A39ED4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20F9AE55-15C4-43C0-B507-DB6E23DBC07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04D6BB8-742C-48D9-BBB0-D3D5FA3CBF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impoluta diseñada por MOO</Template>
  <TotalTime>1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Ruiz Olguin</dc:creator>
  <cp:keywords>televisa</cp:keywords>
  <dc:description/>
  <cp:lastModifiedBy>Johanna Ruiz Olguin</cp:lastModifiedBy>
  <cp:revision>2</cp:revision>
  <dcterms:created xsi:type="dcterms:W3CDTF">2025-09-16T17:46:00Z</dcterms:created>
  <dcterms:modified xsi:type="dcterms:W3CDTF">2025-09-16T17:46:00Z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